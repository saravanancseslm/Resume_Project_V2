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D0BB3" w14:textId="77777777" w:rsidR="00535F87" w:rsidRDefault="0036697C" w:rsidP="00262B06">
      <w:r w:rsidRPr="005E26D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0ABBE21C" wp14:editId="66C7D9A7">
                <wp:simplePos x="0" y="0"/>
                <wp:positionH relativeFrom="page">
                  <wp:posOffset>-6903720</wp:posOffset>
                </wp:positionH>
                <wp:positionV relativeFrom="paragraph">
                  <wp:posOffset>-1234440</wp:posOffset>
                </wp:positionV>
                <wp:extent cx="653796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85B01" id="Rectangle 3" o:spid="_x0000_s1026" alt="&quot;&quot;" style="position:absolute;margin-left:-543.6pt;margin-top:-97.2pt;width:514.8pt;height:11in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Ind w:w="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8"/>
        <w:gridCol w:w="2194"/>
        <w:gridCol w:w="1716"/>
        <w:gridCol w:w="220"/>
        <w:gridCol w:w="1647"/>
        <w:gridCol w:w="422"/>
        <w:gridCol w:w="1435"/>
        <w:gridCol w:w="17"/>
        <w:gridCol w:w="2465"/>
        <w:gridCol w:w="618"/>
      </w:tblGrid>
      <w:tr w:rsidR="00166F4D" w14:paraId="5DF04EC9" w14:textId="77777777" w:rsidTr="00A07669">
        <w:tc>
          <w:tcPr>
            <w:tcW w:w="540" w:type="dxa"/>
          </w:tcPr>
          <w:p w14:paraId="72B6AEDC" w14:textId="77777777" w:rsidR="00166F4D" w:rsidRDefault="00166F4D" w:rsidP="000F44F8"/>
        </w:tc>
        <w:tc>
          <w:tcPr>
            <w:tcW w:w="9783" w:type="dxa"/>
            <w:gridSpan w:val="8"/>
          </w:tcPr>
          <w:p w14:paraId="655F3025" w14:textId="630C3371" w:rsidR="00166F4D" w:rsidRDefault="00780F06" w:rsidP="000F44F8">
            <w:pPr>
              <w:pStyle w:val="Title"/>
            </w:pPr>
            <w:r>
              <w:t>N Saravanan</w:t>
            </w:r>
          </w:p>
        </w:tc>
        <w:tc>
          <w:tcPr>
            <w:tcW w:w="684" w:type="dxa"/>
          </w:tcPr>
          <w:p w14:paraId="0FC6EFF5" w14:textId="77777777" w:rsidR="00166F4D" w:rsidRDefault="00166F4D" w:rsidP="000F44F8"/>
        </w:tc>
      </w:tr>
      <w:tr w:rsidR="00D80367" w14:paraId="5D4336BB" w14:textId="77777777" w:rsidTr="00A07669">
        <w:tc>
          <w:tcPr>
            <w:tcW w:w="540" w:type="dxa"/>
          </w:tcPr>
          <w:p w14:paraId="670B6B7B" w14:textId="77777777" w:rsidR="00166F4D" w:rsidRDefault="00166F4D" w:rsidP="000F44F8"/>
        </w:tc>
        <w:tc>
          <w:tcPr>
            <w:tcW w:w="3191" w:type="dxa"/>
            <w:gridSpan w:val="2"/>
            <w:tcBorders>
              <w:bottom w:val="single" w:sz="4" w:space="0" w:color="auto"/>
            </w:tcBorders>
          </w:tcPr>
          <w:p w14:paraId="3C272E31" w14:textId="77777777" w:rsidR="00166F4D" w:rsidRDefault="00166F4D" w:rsidP="000F44F8"/>
        </w:tc>
        <w:tc>
          <w:tcPr>
            <w:tcW w:w="227" w:type="dxa"/>
            <w:tcBorders>
              <w:bottom w:val="single" w:sz="4" w:space="0" w:color="auto"/>
            </w:tcBorders>
          </w:tcPr>
          <w:p w14:paraId="4623E5D7" w14:textId="77777777" w:rsidR="00166F4D" w:rsidRDefault="00166F4D" w:rsidP="000F44F8"/>
        </w:tc>
        <w:tc>
          <w:tcPr>
            <w:tcW w:w="3657" w:type="dxa"/>
            <w:gridSpan w:val="3"/>
            <w:tcBorders>
              <w:bottom w:val="single" w:sz="4" w:space="0" w:color="auto"/>
            </w:tcBorders>
          </w:tcPr>
          <w:p w14:paraId="6A35535A" w14:textId="77777777" w:rsidR="00166F4D" w:rsidRDefault="00166F4D" w:rsidP="000F44F8"/>
        </w:tc>
        <w:tc>
          <w:tcPr>
            <w:tcW w:w="2708" w:type="dxa"/>
            <w:gridSpan w:val="2"/>
            <w:tcBorders>
              <w:bottom w:val="single" w:sz="4" w:space="0" w:color="auto"/>
            </w:tcBorders>
          </w:tcPr>
          <w:p w14:paraId="1ACB9344" w14:textId="77777777" w:rsidR="00166F4D" w:rsidRDefault="00166F4D" w:rsidP="000F44F8"/>
        </w:tc>
        <w:tc>
          <w:tcPr>
            <w:tcW w:w="684" w:type="dxa"/>
          </w:tcPr>
          <w:p w14:paraId="0EDD5CF1" w14:textId="77777777" w:rsidR="00166F4D" w:rsidRDefault="00166F4D" w:rsidP="000F44F8"/>
        </w:tc>
      </w:tr>
      <w:tr w:rsidR="00166F4D" w14:paraId="71632749" w14:textId="77777777" w:rsidTr="00A07669">
        <w:trPr>
          <w:trHeight w:val="665"/>
        </w:trPr>
        <w:tc>
          <w:tcPr>
            <w:tcW w:w="540" w:type="dxa"/>
          </w:tcPr>
          <w:p w14:paraId="76979213" w14:textId="77777777" w:rsidR="00166F4D" w:rsidRDefault="00166F4D" w:rsidP="000F44F8"/>
        </w:tc>
        <w:tc>
          <w:tcPr>
            <w:tcW w:w="978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BE38E" w14:textId="6C423C43" w:rsidR="00166F4D" w:rsidRPr="009C522C" w:rsidRDefault="004917AC" w:rsidP="000F44F8">
            <w:pPr>
              <w:pStyle w:val="Subtitle"/>
              <w:rPr>
                <w:rFonts w:ascii="Times New Roman" w:hAnsi="Times New Roman" w:cs="Times New Roman"/>
              </w:rPr>
            </w:pPr>
            <w:r w:rsidRPr="009C522C">
              <w:rPr>
                <w:rFonts w:ascii="Times New Roman" w:hAnsi="Times New Roman" w:cs="Times New Roman"/>
              </w:rPr>
              <w:t>AWS and Devops Engineer</w:t>
            </w:r>
          </w:p>
        </w:tc>
        <w:tc>
          <w:tcPr>
            <w:tcW w:w="684" w:type="dxa"/>
          </w:tcPr>
          <w:p w14:paraId="3BE593C8" w14:textId="77777777" w:rsidR="00166F4D" w:rsidRDefault="00166F4D" w:rsidP="000F44F8"/>
        </w:tc>
      </w:tr>
      <w:tr w:rsidR="00D80367" w14:paraId="64D7346A" w14:textId="77777777" w:rsidTr="00A07669">
        <w:trPr>
          <w:trHeight w:val="350"/>
        </w:trPr>
        <w:tc>
          <w:tcPr>
            <w:tcW w:w="540" w:type="dxa"/>
          </w:tcPr>
          <w:p w14:paraId="03E70E3D" w14:textId="77777777" w:rsidR="00166F4D" w:rsidRDefault="00166F4D" w:rsidP="000F44F8"/>
        </w:tc>
        <w:tc>
          <w:tcPr>
            <w:tcW w:w="3191" w:type="dxa"/>
            <w:gridSpan w:val="2"/>
            <w:tcBorders>
              <w:top w:val="single" w:sz="4" w:space="0" w:color="auto"/>
            </w:tcBorders>
          </w:tcPr>
          <w:p w14:paraId="5219F13B" w14:textId="77777777" w:rsidR="00166F4D" w:rsidRDefault="00166F4D" w:rsidP="000F44F8"/>
        </w:tc>
        <w:tc>
          <w:tcPr>
            <w:tcW w:w="227" w:type="dxa"/>
            <w:tcBorders>
              <w:top w:val="single" w:sz="4" w:space="0" w:color="auto"/>
            </w:tcBorders>
          </w:tcPr>
          <w:p w14:paraId="484851AE" w14:textId="77777777" w:rsidR="00166F4D" w:rsidRDefault="00166F4D" w:rsidP="000F44F8"/>
        </w:tc>
        <w:tc>
          <w:tcPr>
            <w:tcW w:w="3657" w:type="dxa"/>
            <w:gridSpan w:val="3"/>
            <w:tcBorders>
              <w:top w:val="single" w:sz="4" w:space="0" w:color="auto"/>
            </w:tcBorders>
          </w:tcPr>
          <w:p w14:paraId="1972539C" w14:textId="77777777" w:rsidR="00166F4D" w:rsidRDefault="00166F4D" w:rsidP="000F44F8"/>
        </w:tc>
        <w:tc>
          <w:tcPr>
            <w:tcW w:w="2708" w:type="dxa"/>
            <w:gridSpan w:val="2"/>
            <w:tcBorders>
              <w:top w:val="single" w:sz="4" w:space="0" w:color="auto"/>
            </w:tcBorders>
          </w:tcPr>
          <w:p w14:paraId="51FE4184" w14:textId="77777777" w:rsidR="00166F4D" w:rsidRDefault="00166F4D" w:rsidP="000F44F8"/>
        </w:tc>
        <w:tc>
          <w:tcPr>
            <w:tcW w:w="684" w:type="dxa"/>
          </w:tcPr>
          <w:p w14:paraId="2224477C" w14:textId="77777777" w:rsidR="00166F4D" w:rsidRDefault="00166F4D" w:rsidP="000F44F8"/>
        </w:tc>
      </w:tr>
      <w:tr w:rsidR="00D80367" w:rsidRPr="00811FBC" w14:paraId="6DE811F5" w14:textId="77777777" w:rsidTr="00884837">
        <w:trPr>
          <w:trHeight w:val="251"/>
        </w:trPr>
        <w:tc>
          <w:tcPr>
            <w:tcW w:w="540" w:type="dxa"/>
          </w:tcPr>
          <w:p w14:paraId="2F02B494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  <w:tcBorders>
              <w:bottom w:val="single" w:sz="4" w:space="0" w:color="auto"/>
            </w:tcBorders>
          </w:tcPr>
          <w:p w14:paraId="15D66517" w14:textId="77777777" w:rsidR="00166F4D" w:rsidRPr="00811FBC" w:rsidRDefault="00000000" w:rsidP="000F44F8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3298779"/>
                <w:placeholder>
                  <w:docPart w:val="D0F8E01C5A624932A5F3F222459450A8"/>
                </w:placeholder>
                <w:temporary/>
                <w:showingPlcHdr/>
                <w15:appearance w15:val="hidden"/>
              </w:sdtPr>
              <w:sdtContent>
                <w:r w:rsidR="00166F4D" w:rsidRPr="00811FBC">
                  <w:rPr>
                    <w:rFonts w:ascii="Times New Roman" w:hAnsi="Times New Roman" w:cs="Times New Roman"/>
                    <w:sz w:val="24"/>
                    <w:szCs w:val="24"/>
                  </w:rPr>
                  <w:t>CONTACT</w:t>
                </w:r>
              </w:sdtContent>
            </w:sdt>
          </w:p>
        </w:tc>
        <w:tc>
          <w:tcPr>
            <w:tcW w:w="1724" w:type="dxa"/>
          </w:tcPr>
          <w:p w14:paraId="5CF0D63B" w14:textId="77777777" w:rsidR="00166F4D" w:rsidRPr="00811FBC" w:rsidRDefault="00166F4D" w:rsidP="000F44F8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" w:type="dxa"/>
          </w:tcPr>
          <w:p w14:paraId="1E577C16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Borders>
              <w:bottom w:val="single" w:sz="4" w:space="0" w:color="auto"/>
            </w:tcBorders>
          </w:tcPr>
          <w:p w14:paraId="1D402BFD" w14:textId="77777777" w:rsidR="00166F4D" w:rsidRPr="00811FBC" w:rsidRDefault="00000000" w:rsidP="00166F4D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47008296"/>
                <w:placeholder>
                  <w:docPart w:val="59F761F45BB14EC4826C2CCB879AA726"/>
                </w:placeholder>
                <w:temporary/>
                <w:showingPlcHdr/>
                <w15:appearance w15:val="hidden"/>
              </w:sdtPr>
              <w:sdtContent>
                <w:r w:rsidR="00166F4D" w:rsidRPr="00811FBC">
                  <w:rPr>
                    <w:rFonts w:ascii="Times New Roman" w:hAnsi="Times New Roman" w:cs="Times New Roman"/>
                    <w:sz w:val="24"/>
                    <w:szCs w:val="24"/>
                  </w:rPr>
                  <w:t>PROFILE</w:t>
                </w:r>
              </w:sdtContent>
            </w:sdt>
          </w:p>
        </w:tc>
        <w:tc>
          <w:tcPr>
            <w:tcW w:w="2025" w:type="dxa"/>
            <w:gridSpan w:val="3"/>
          </w:tcPr>
          <w:p w14:paraId="41E45423" w14:textId="77777777" w:rsidR="00166F4D" w:rsidRPr="00811FBC" w:rsidRDefault="00166F4D" w:rsidP="00166F4D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1" w:type="dxa"/>
          </w:tcPr>
          <w:p w14:paraId="6F7CAAA3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1CAB2CF2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367" w:rsidRPr="00811FBC" w14:paraId="0EA9370C" w14:textId="77777777" w:rsidTr="00A07669">
        <w:trPr>
          <w:trHeight w:val="2245"/>
        </w:trPr>
        <w:tc>
          <w:tcPr>
            <w:tcW w:w="540" w:type="dxa"/>
          </w:tcPr>
          <w:p w14:paraId="7B05E03B" w14:textId="77777777" w:rsidR="00166F4D" w:rsidRPr="00574915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  <w:gridSpan w:val="2"/>
          </w:tcPr>
          <w:p w14:paraId="3EECAF19" w14:textId="0FE13336" w:rsidR="00166F4D" w:rsidRPr="00574915" w:rsidRDefault="00574915" w:rsidP="000F44F8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574915">
              <w:rPr>
                <w:rFonts w:ascii="Times New Roman" w:hAnsi="Times New Roman" w:cs="Times New Roman"/>
                <w:sz w:val="24"/>
                <w:szCs w:val="24"/>
              </w:rPr>
              <w:t>725935020</w:t>
            </w:r>
            <w:r w:rsidR="002C68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FFE0531" w14:textId="733BF0E9" w:rsidR="00574915" w:rsidRPr="00574915" w:rsidRDefault="00574915" w:rsidP="00574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915">
              <w:rPr>
                <w:rFonts w:ascii="Times New Roman" w:hAnsi="Times New Roman" w:cs="Times New Roman"/>
                <w:sz w:val="24"/>
                <w:szCs w:val="24"/>
              </w:rPr>
              <w:t>Saravanan6641@gmail.com</w:t>
            </w:r>
          </w:p>
          <w:p w14:paraId="47C21065" w14:textId="57E2DFE8" w:rsidR="00D80367" w:rsidRPr="00574915" w:rsidRDefault="00D80367" w:rsidP="00D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57491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www.linkedin.com/in/saravanancseslm/</w:t>
              </w:r>
            </w:hyperlink>
          </w:p>
          <w:p w14:paraId="07BC5985" w14:textId="3F11EC54" w:rsidR="00D80367" w:rsidRPr="00574915" w:rsidRDefault="00D80367" w:rsidP="00D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915">
              <w:rPr>
                <w:rFonts w:ascii="Times New Roman" w:hAnsi="Times New Roman" w:cs="Times New Roman"/>
                <w:sz w:val="24"/>
                <w:szCs w:val="24"/>
              </w:rPr>
              <w:t>Online Resume</w:t>
            </w:r>
          </w:p>
          <w:p w14:paraId="0AE537A9" w14:textId="449948C0" w:rsidR="00D80367" w:rsidRPr="00574915" w:rsidRDefault="00D80367" w:rsidP="00D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91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88BC33" wp14:editId="6803D7BD">
                  <wp:extent cx="670560" cy="689083"/>
                  <wp:effectExtent l="0" t="0" r="0" b="0"/>
                  <wp:docPr id="1984559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55926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82727" cy="701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06318B" w14:textId="15A3C48D" w:rsidR="00166F4D" w:rsidRPr="00574915" w:rsidRDefault="00166F4D" w:rsidP="000F44F8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" w:type="dxa"/>
          </w:tcPr>
          <w:p w14:paraId="1DA764B6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5" w:type="dxa"/>
            <w:gridSpan w:val="5"/>
          </w:tcPr>
          <w:p w14:paraId="39CF4AF9" w14:textId="07654C20" w:rsidR="00166F4D" w:rsidRPr="00811FBC" w:rsidRDefault="002F7AB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FBC">
              <w:rPr>
                <w:rFonts w:ascii="Times New Roman" w:hAnsi="Times New Roman" w:cs="Times New Roman"/>
                <w:sz w:val="24"/>
                <w:szCs w:val="24"/>
              </w:rPr>
              <w:t>DevOps Professional with expertise in cloud infrastructure CI/CD pipelines and automation skilled in leveraging AW</w:t>
            </w:r>
            <w:r w:rsidR="00811FB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11FBC">
              <w:rPr>
                <w:rFonts w:ascii="Times New Roman" w:hAnsi="Times New Roman" w:cs="Times New Roman"/>
                <w:sz w:val="24"/>
                <w:szCs w:val="24"/>
              </w:rPr>
              <w:t xml:space="preserve"> services to optimize deployments and enhance system reliability. Seeking to apply my skills in DevOps and Cloud technology to drive operational efficiency and support</w:t>
            </w:r>
            <w:r w:rsidR="00780F06">
              <w:rPr>
                <w:rFonts w:ascii="Times New Roman" w:hAnsi="Times New Roman" w:cs="Times New Roman"/>
                <w:sz w:val="24"/>
                <w:szCs w:val="24"/>
              </w:rPr>
              <w:t xml:space="preserve"> scalable</w:t>
            </w:r>
            <w:r w:rsidRPr="00811FBC">
              <w:rPr>
                <w:rFonts w:ascii="Times New Roman" w:hAnsi="Times New Roman" w:cs="Times New Roman"/>
                <w:sz w:val="24"/>
                <w:szCs w:val="24"/>
              </w:rPr>
              <w:t xml:space="preserve"> solutions.</w:t>
            </w:r>
            <w:r w:rsidR="00780F06">
              <w:rPr>
                <w:rFonts w:ascii="Times New Roman" w:hAnsi="Times New Roman" w:cs="Times New Roman"/>
                <w:sz w:val="24"/>
                <w:szCs w:val="24"/>
              </w:rPr>
              <w:t xml:space="preserve"> Over all 10 years, </w:t>
            </w:r>
            <w:r w:rsidR="00F72311">
              <w:rPr>
                <w:rFonts w:ascii="Times New Roman" w:hAnsi="Times New Roman" w:cs="Times New Roman"/>
                <w:sz w:val="24"/>
                <w:szCs w:val="24"/>
              </w:rPr>
              <w:t>the last</w:t>
            </w:r>
            <w:r w:rsidR="00780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35C9">
              <w:rPr>
                <w:rFonts w:ascii="Times New Roman" w:hAnsi="Times New Roman" w:cs="Times New Roman"/>
                <w:sz w:val="24"/>
                <w:szCs w:val="24"/>
              </w:rPr>
              <w:t>3-year</w:t>
            </w:r>
            <w:r w:rsidR="00780F06">
              <w:rPr>
                <w:rFonts w:ascii="Times New Roman" w:hAnsi="Times New Roman" w:cs="Times New Roman"/>
                <w:sz w:val="24"/>
                <w:szCs w:val="24"/>
              </w:rPr>
              <w:t xml:space="preserve"> AWS </w:t>
            </w:r>
            <w:r w:rsidR="009C522C">
              <w:rPr>
                <w:rFonts w:ascii="Times New Roman" w:hAnsi="Times New Roman" w:cs="Times New Roman"/>
                <w:sz w:val="24"/>
                <w:szCs w:val="24"/>
              </w:rPr>
              <w:t>DevOps experience</w:t>
            </w:r>
            <w:r w:rsidR="00780F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</w:tcPr>
          <w:p w14:paraId="607BF66A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367" w:rsidRPr="00811FBC" w14:paraId="19BEF45E" w14:textId="77777777" w:rsidTr="00A07669">
        <w:trPr>
          <w:trHeight w:val="288"/>
        </w:trPr>
        <w:tc>
          <w:tcPr>
            <w:tcW w:w="540" w:type="dxa"/>
          </w:tcPr>
          <w:p w14:paraId="0CB1887A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  <w:tcBorders>
              <w:bottom w:val="single" w:sz="4" w:space="0" w:color="auto"/>
            </w:tcBorders>
          </w:tcPr>
          <w:p w14:paraId="11CD5DE1" w14:textId="77777777" w:rsidR="00166F4D" w:rsidRPr="00811FBC" w:rsidRDefault="00000000" w:rsidP="000F44F8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59270251"/>
                <w:placeholder>
                  <w:docPart w:val="7342BA7B555041C180C125C097A56891"/>
                </w:placeholder>
                <w:temporary/>
                <w:showingPlcHdr/>
                <w15:appearance w15:val="hidden"/>
              </w:sdtPr>
              <w:sdtContent>
                <w:r w:rsidR="00166F4D" w:rsidRPr="00811FBC">
                  <w:rPr>
                    <w:rFonts w:ascii="Times New Roman" w:hAnsi="Times New Roman" w:cs="Times New Roman"/>
                    <w:sz w:val="24"/>
                    <w:szCs w:val="24"/>
                  </w:rPr>
                  <w:t>SKILLS</w:t>
                </w:r>
              </w:sdtContent>
            </w:sdt>
            <w:r w:rsidR="00166F4D" w:rsidRPr="00811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4" w:type="dxa"/>
          </w:tcPr>
          <w:p w14:paraId="0E974500" w14:textId="77777777" w:rsidR="00166F4D" w:rsidRPr="00811FBC" w:rsidRDefault="00166F4D" w:rsidP="000F44F8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" w:type="dxa"/>
          </w:tcPr>
          <w:p w14:paraId="5C3ED6AF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gridSpan w:val="2"/>
            <w:tcBorders>
              <w:bottom w:val="single" w:sz="4" w:space="0" w:color="auto"/>
            </w:tcBorders>
          </w:tcPr>
          <w:p w14:paraId="71BECE90" w14:textId="77777777" w:rsidR="00166F4D" w:rsidRPr="00811FBC" w:rsidRDefault="00000000" w:rsidP="00166F4D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88525358"/>
                <w:placeholder>
                  <w:docPart w:val="63CD887DAD4C4084BC9E333CAADFD7A0"/>
                </w:placeholder>
                <w:temporary/>
                <w:showingPlcHdr/>
                <w15:appearance w15:val="hidden"/>
              </w:sdtPr>
              <w:sdtContent>
                <w:r w:rsidR="00166F4D" w:rsidRPr="00811FBC">
                  <w:rPr>
                    <w:rFonts w:ascii="Times New Roman" w:hAnsi="Times New Roman" w:cs="Times New Roman"/>
                    <w:sz w:val="24"/>
                    <w:szCs w:val="24"/>
                  </w:rPr>
                  <w:t>EXPERIENCE</w:t>
                </w:r>
              </w:sdtContent>
            </w:sdt>
            <w:r w:rsidR="00166F4D" w:rsidRPr="00811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75" w:type="dxa"/>
            <w:gridSpan w:val="2"/>
          </w:tcPr>
          <w:p w14:paraId="40076618" w14:textId="77777777" w:rsidR="00166F4D" w:rsidRPr="00811FBC" w:rsidRDefault="00166F4D" w:rsidP="00166F4D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1" w:type="dxa"/>
          </w:tcPr>
          <w:p w14:paraId="76E48341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378C3AF7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367" w:rsidRPr="00811FBC" w14:paraId="3B2D66A6" w14:textId="77777777" w:rsidTr="00A07669">
        <w:trPr>
          <w:trHeight w:val="2978"/>
        </w:trPr>
        <w:tc>
          <w:tcPr>
            <w:tcW w:w="540" w:type="dxa"/>
          </w:tcPr>
          <w:p w14:paraId="4DB17D6F" w14:textId="77777777" w:rsidR="00166F4D" w:rsidRPr="00811FBC" w:rsidRDefault="00166F4D" w:rsidP="00811FBC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  <w:gridSpan w:val="2"/>
          </w:tcPr>
          <w:p w14:paraId="18EF98FB" w14:textId="77777777" w:rsidR="004917AC" w:rsidRPr="00811FBC" w:rsidRDefault="004917AC" w:rsidP="00811FBC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811FBC">
              <w:rPr>
                <w:rFonts w:ascii="Times New Roman" w:hAnsi="Times New Roman" w:cs="Times New Roman"/>
                <w:sz w:val="24"/>
                <w:szCs w:val="24"/>
              </w:rPr>
              <w:t>AWS – IAM, S3, EC2, ELB, EBS, VPC, Auto scaling, Cloud Watch, AWS Linux and Windows.</w:t>
            </w:r>
          </w:p>
          <w:p w14:paraId="3ACC9D0A" w14:textId="77777777" w:rsidR="004917AC" w:rsidRPr="00811FBC" w:rsidRDefault="004917AC" w:rsidP="00811FBC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B169E4" w14:textId="54612483" w:rsidR="004917AC" w:rsidRPr="00811FBC" w:rsidRDefault="004917AC" w:rsidP="00811FBC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811FBC">
              <w:rPr>
                <w:rFonts w:ascii="Times New Roman" w:hAnsi="Times New Roman" w:cs="Times New Roman"/>
                <w:sz w:val="24"/>
                <w:szCs w:val="24"/>
              </w:rPr>
              <w:t>DevOps - Git, Maven, Jenkins, CICD, Ansible, Docker, Kubernetes, Terraform, Nexus, Prometheus and Grafana.</w:t>
            </w:r>
          </w:p>
          <w:p w14:paraId="51731D89" w14:textId="6530B729" w:rsidR="00166F4D" w:rsidRPr="00811FBC" w:rsidRDefault="00166F4D" w:rsidP="00811FBC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" w:type="dxa"/>
          </w:tcPr>
          <w:p w14:paraId="4840F22D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5" w:type="dxa"/>
            <w:gridSpan w:val="5"/>
            <w:vMerge w:val="restart"/>
          </w:tcPr>
          <w:p w14:paraId="7E978747" w14:textId="3F3FEB51" w:rsidR="00166F4D" w:rsidRPr="00811FBC" w:rsidRDefault="00811FBC" w:rsidP="009C522C">
            <w:pPr>
              <w:pStyle w:val="Heading2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1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Sobha Limited (AWS DevOps Engineer)</w:t>
            </w:r>
          </w:p>
          <w:p w14:paraId="2507DCE9" w14:textId="440DF16A" w:rsidR="002835C9" w:rsidRPr="002835C9" w:rsidRDefault="00811FBC" w:rsidP="002835C9">
            <w:pPr>
              <w:pStyle w:val="Heading3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2021 </w:t>
            </w:r>
            <w:r w:rsidR="002835C9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</w:rPr>
              <w:t xml:space="preserve"> Present</w:t>
            </w:r>
            <w:r w:rsidR="002835C9">
              <w:rPr>
                <w:rFonts w:ascii="Times New Roman" w:hAnsi="Times New Roman" w:cs="Times New Roman"/>
                <w:sz w:val="24"/>
              </w:rPr>
              <w:t xml:space="preserve"> Roles and Responsibilities </w:t>
            </w:r>
          </w:p>
          <w:p w14:paraId="4AFA08BD" w14:textId="40F0D879" w:rsidR="009C522C" w:rsidRPr="009C522C" w:rsidRDefault="009C522C" w:rsidP="009C52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22C">
              <w:rPr>
                <w:rFonts w:ascii="Times New Roman" w:hAnsi="Times New Roman" w:cs="Times New Roman"/>
                <w:sz w:val="24"/>
                <w:szCs w:val="24"/>
              </w:rPr>
              <w:t xml:space="preserve">Creating infrastructure using AWS EC2, Git, Maven, Jenkins, Assigning Job to Slave all operation success will </w:t>
            </w:r>
            <w:r w:rsidR="00F72311" w:rsidRPr="009C522C">
              <w:rPr>
                <w:rFonts w:ascii="Times New Roman" w:hAnsi="Times New Roman" w:cs="Times New Roman"/>
                <w:sz w:val="24"/>
                <w:szCs w:val="24"/>
              </w:rPr>
              <w:t>be publishing</w:t>
            </w:r>
            <w:r w:rsidRPr="009C522C">
              <w:rPr>
                <w:rFonts w:ascii="Times New Roman" w:hAnsi="Times New Roman" w:cs="Times New Roman"/>
                <w:sz w:val="24"/>
                <w:szCs w:val="24"/>
              </w:rPr>
              <w:t xml:space="preserve"> the web application.</w:t>
            </w:r>
          </w:p>
          <w:p w14:paraId="752E09B5" w14:textId="7263C6EA" w:rsidR="009C522C" w:rsidRPr="009C522C" w:rsidRDefault="009C522C" w:rsidP="009C522C">
            <w:pPr>
              <w:spacing w:line="276" w:lineRule="auto"/>
              <w:jc w:val="both"/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9C522C">
              <w:rPr>
                <w:rFonts w:ascii="Times New Roman" w:hAnsi="Times New Roman" w:cs="Times New Roman"/>
                <w:sz w:val="24"/>
                <w:szCs w:val="24"/>
              </w:rPr>
              <w:t>Web Application Deploying on HTTPD, Tomcat Server using EC2 instance, publishing the external Customers, hosting web application weekly once updating latest images and Contents.</w:t>
            </w:r>
          </w:p>
          <w:p w14:paraId="023756CD" w14:textId="77777777" w:rsidR="009C522C" w:rsidRPr="009C522C" w:rsidRDefault="009C522C" w:rsidP="009C52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522C">
              <w:rPr>
                <w:rFonts w:ascii="Times New Roman" w:hAnsi="Times New Roman" w:cs="Times New Roman"/>
                <w:sz w:val="24"/>
                <w:szCs w:val="24"/>
              </w:rPr>
              <w:t>Cloud Server monitoring, Instance Configuration, Linux and Windows, EC2, S3, ELB, EBS Volumes, Prometheus and Grafana</w:t>
            </w:r>
          </w:p>
          <w:p w14:paraId="20099545" w14:textId="53731585" w:rsidR="009C522C" w:rsidRPr="009C522C" w:rsidRDefault="00E32AE4" w:rsidP="009C52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9C522C" w:rsidRPr="009C522C">
              <w:rPr>
                <w:rFonts w:ascii="Times New Roman" w:hAnsi="Times New Roman" w:cs="Times New Roman"/>
                <w:sz w:val="24"/>
                <w:szCs w:val="24"/>
              </w:rPr>
              <w:t xml:space="preserve">osting time </w:t>
            </w:r>
            <w:r w:rsidR="00465088" w:rsidRPr="009C522C">
              <w:rPr>
                <w:rFonts w:ascii="Times New Roman" w:hAnsi="Times New Roman" w:cs="Times New Roman"/>
                <w:sz w:val="24"/>
                <w:szCs w:val="24"/>
              </w:rPr>
              <w:t>builds</w:t>
            </w:r>
            <w:r w:rsidR="009C522C" w:rsidRPr="009C522C">
              <w:rPr>
                <w:rFonts w:ascii="Times New Roman" w:hAnsi="Times New Roman" w:cs="Times New Roman"/>
                <w:sz w:val="24"/>
                <w:szCs w:val="24"/>
              </w:rPr>
              <w:t xml:space="preserve"> new infrastructure and test </w:t>
            </w:r>
            <w:r w:rsidR="00F72311" w:rsidRPr="009C522C">
              <w:rPr>
                <w:rFonts w:ascii="Times New Roman" w:hAnsi="Times New Roman" w:cs="Times New Roman"/>
                <w:sz w:val="24"/>
                <w:szCs w:val="24"/>
              </w:rPr>
              <w:t>applications</w:t>
            </w:r>
            <w:r w:rsidR="009C522C" w:rsidRPr="009C522C">
              <w:rPr>
                <w:rFonts w:ascii="Times New Roman" w:hAnsi="Times New Roman" w:cs="Times New Roman"/>
                <w:sz w:val="24"/>
                <w:szCs w:val="24"/>
              </w:rPr>
              <w:t xml:space="preserve"> working properly after remove existing application</w:t>
            </w:r>
            <w:r w:rsidR="00A076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B35412" w14:textId="77777777" w:rsidR="00166F4D" w:rsidRPr="00811FBC" w:rsidRDefault="00166F4D" w:rsidP="009C52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ACF0E8" w14:textId="1D84E421" w:rsidR="00166F4D" w:rsidRPr="00811FBC" w:rsidRDefault="00811FBC" w:rsidP="009C522C">
            <w:pPr>
              <w:pStyle w:val="Heading2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1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Sobha Limited (Engineer)</w:t>
            </w:r>
          </w:p>
          <w:p w14:paraId="41A2E13A" w14:textId="003557DD" w:rsidR="00166F4D" w:rsidRPr="00811FBC" w:rsidRDefault="00811FBC" w:rsidP="009C522C">
            <w:pPr>
              <w:pStyle w:val="Heading3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2017 </w:t>
            </w:r>
            <w:r w:rsidR="002835C9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</w:rPr>
              <w:t xml:space="preserve"> 2021</w:t>
            </w:r>
            <w:r w:rsidR="002835C9">
              <w:rPr>
                <w:rFonts w:ascii="Times New Roman" w:hAnsi="Times New Roman" w:cs="Times New Roman"/>
                <w:sz w:val="24"/>
              </w:rPr>
              <w:t xml:space="preserve"> Roles and Responsibilities</w:t>
            </w:r>
          </w:p>
          <w:p w14:paraId="69BE75DB" w14:textId="6CA174FC" w:rsidR="002835C9" w:rsidRPr="002835C9" w:rsidRDefault="002835C9" w:rsidP="002835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5C9">
              <w:rPr>
                <w:rFonts w:ascii="Times New Roman" w:hAnsi="Times New Roman" w:cs="Times New Roman"/>
                <w:sz w:val="24"/>
                <w:szCs w:val="24"/>
              </w:rPr>
              <w:t xml:space="preserve">System Administrator and Application </w:t>
            </w:r>
            <w:r w:rsidR="001B114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835C9">
              <w:rPr>
                <w:rFonts w:ascii="Times New Roman" w:hAnsi="Times New Roman" w:cs="Times New Roman"/>
                <w:sz w:val="24"/>
                <w:szCs w:val="24"/>
              </w:rPr>
              <w:t xml:space="preserve">upport </w:t>
            </w:r>
            <w:r w:rsidR="001B114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835C9">
              <w:rPr>
                <w:rFonts w:ascii="Times New Roman" w:hAnsi="Times New Roman" w:cs="Times New Roman"/>
                <w:sz w:val="24"/>
                <w:szCs w:val="24"/>
              </w:rPr>
              <w:t xml:space="preserve">sset management, License </w:t>
            </w:r>
            <w:r w:rsidR="001B114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835C9">
              <w:rPr>
                <w:rFonts w:ascii="Times New Roman" w:hAnsi="Times New Roman" w:cs="Times New Roman"/>
                <w:sz w:val="24"/>
                <w:szCs w:val="24"/>
              </w:rPr>
              <w:t xml:space="preserve">ctivation, </w:t>
            </w:r>
            <w:r w:rsidR="001B114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2835C9">
              <w:rPr>
                <w:rFonts w:ascii="Times New Roman" w:hAnsi="Times New Roman" w:cs="Times New Roman"/>
                <w:sz w:val="24"/>
                <w:szCs w:val="24"/>
              </w:rPr>
              <w:t xml:space="preserve">roject office IT </w:t>
            </w:r>
            <w:r w:rsidR="001B114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2835C9">
              <w:rPr>
                <w:rFonts w:ascii="Times New Roman" w:hAnsi="Times New Roman" w:cs="Times New Roman"/>
                <w:sz w:val="24"/>
                <w:szCs w:val="24"/>
              </w:rPr>
              <w:t xml:space="preserve">nfrastructure Installing, Upgrading, Maintaining until </w:t>
            </w:r>
            <w:r w:rsidR="001B114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2835C9">
              <w:rPr>
                <w:rFonts w:ascii="Times New Roman" w:hAnsi="Times New Roman" w:cs="Times New Roman"/>
                <w:sz w:val="24"/>
                <w:szCs w:val="24"/>
              </w:rPr>
              <w:t>roject handover</w:t>
            </w:r>
            <w:r w:rsidR="00A076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835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D1F8013" w14:textId="6AB6F7E3" w:rsidR="00166F4D" w:rsidRPr="00811FBC" w:rsidRDefault="00166F4D" w:rsidP="009C52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1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8131B1" w14:textId="5DDEFF8A" w:rsidR="00166F4D" w:rsidRPr="00811FBC" w:rsidRDefault="00811FBC" w:rsidP="009C522C">
            <w:pPr>
              <w:pStyle w:val="Heading2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1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 Connect Pvt Ltd (System Analyst)</w:t>
            </w:r>
          </w:p>
          <w:p w14:paraId="135C3682" w14:textId="39CDCAE7" w:rsidR="00166F4D" w:rsidRPr="00811FBC" w:rsidRDefault="00811FBC" w:rsidP="009C522C">
            <w:pPr>
              <w:pStyle w:val="Heading3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2016 </w:t>
            </w:r>
            <w:r w:rsidR="002835C9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</w:rPr>
              <w:t xml:space="preserve"> 2017</w:t>
            </w:r>
            <w:r w:rsidR="002835C9">
              <w:rPr>
                <w:rFonts w:ascii="Times New Roman" w:hAnsi="Times New Roman" w:cs="Times New Roman"/>
                <w:sz w:val="24"/>
              </w:rPr>
              <w:t xml:space="preserve"> Roles and Responsibilities</w:t>
            </w:r>
          </w:p>
          <w:p w14:paraId="00748A8B" w14:textId="77777777" w:rsidR="00166F4D" w:rsidRDefault="002835C9" w:rsidP="009C52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5C9">
              <w:rPr>
                <w:rFonts w:ascii="Times New Roman" w:hAnsi="Times New Roman" w:cs="Times New Roman"/>
                <w:sz w:val="24"/>
                <w:szCs w:val="24"/>
              </w:rPr>
              <w:t>Laptop, System Administrator and Application Support</w:t>
            </w:r>
            <w:r w:rsidR="00A076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AFF3EF" w14:textId="77777777" w:rsidR="00A439C2" w:rsidRDefault="00A439C2" w:rsidP="009C52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2DEEB4" w14:textId="50A4292F" w:rsidR="00A439C2" w:rsidRPr="00811FBC" w:rsidRDefault="00A439C2" w:rsidP="00A439C2">
            <w:pPr>
              <w:pStyle w:val="Heading2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Care IT Solutions Pvt Ltd</w:t>
            </w:r>
            <w:r w:rsidRPr="00811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Support Engineer</w:t>
            </w:r>
            <w:r w:rsidRPr="00811F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0C2B4D81" w14:textId="34B1A762" w:rsidR="00A439C2" w:rsidRPr="00811FBC" w:rsidRDefault="00A439C2" w:rsidP="00A439C2">
            <w:pPr>
              <w:pStyle w:val="Heading3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2014 – 2016 Roles and Responsibilities</w:t>
            </w:r>
          </w:p>
          <w:p w14:paraId="53A3DF95" w14:textId="080D604A" w:rsidR="00A439C2" w:rsidRPr="002835C9" w:rsidRDefault="00A439C2" w:rsidP="00A439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Desktop, Laptop, Printer and Network Support Engineer.</w:t>
            </w:r>
          </w:p>
        </w:tc>
        <w:tc>
          <w:tcPr>
            <w:tcW w:w="684" w:type="dxa"/>
          </w:tcPr>
          <w:p w14:paraId="50C54679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367" w:rsidRPr="00811FBC" w14:paraId="79BD705E" w14:textId="77777777" w:rsidTr="00A07669">
        <w:trPr>
          <w:trHeight w:val="423"/>
        </w:trPr>
        <w:tc>
          <w:tcPr>
            <w:tcW w:w="540" w:type="dxa"/>
          </w:tcPr>
          <w:p w14:paraId="57C7CE36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  <w:tcBorders>
              <w:bottom w:val="single" w:sz="4" w:space="0" w:color="auto"/>
            </w:tcBorders>
          </w:tcPr>
          <w:p w14:paraId="273EDAA4" w14:textId="77777777" w:rsidR="00166F4D" w:rsidRPr="00811FBC" w:rsidRDefault="00000000" w:rsidP="000F44F8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72317644"/>
                <w:placeholder>
                  <w:docPart w:val="07DC8FF46BA343C5AA4137CD1C0692DB"/>
                </w:placeholder>
                <w:temporary/>
                <w:showingPlcHdr/>
                <w15:appearance w15:val="hidden"/>
              </w:sdtPr>
              <w:sdtContent>
                <w:r w:rsidR="00166F4D" w:rsidRPr="00811FBC">
                  <w:rPr>
                    <w:rFonts w:ascii="Times New Roman" w:hAnsi="Times New Roman" w:cs="Times New Roman"/>
                    <w:sz w:val="24"/>
                    <w:szCs w:val="24"/>
                  </w:rPr>
                  <w:t>EDUCATION</w:t>
                </w:r>
              </w:sdtContent>
            </w:sdt>
          </w:p>
        </w:tc>
        <w:tc>
          <w:tcPr>
            <w:tcW w:w="1724" w:type="dxa"/>
          </w:tcPr>
          <w:p w14:paraId="31568412" w14:textId="77777777" w:rsidR="00166F4D" w:rsidRPr="00811FBC" w:rsidRDefault="00166F4D" w:rsidP="000F44F8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" w:type="dxa"/>
          </w:tcPr>
          <w:p w14:paraId="5F156CBF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5" w:type="dxa"/>
            <w:gridSpan w:val="5"/>
            <w:vMerge/>
          </w:tcPr>
          <w:p w14:paraId="53F9BCCB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2ECC96AE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367" w:rsidRPr="00811FBC" w14:paraId="562E6129" w14:textId="77777777" w:rsidTr="00A07669">
        <w:trPr>
          <w:trHeight w:val="423"/>
        </w:trPr>
        <w:tc>
          <w:tcPr>
            <w:tcW w:w="540" w:type="dxa"/>
          </w:tcPr>
          <w:p w14:paraId="738CBA36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  <w:gridSpan w:val="2"/>
          </w:tcPr>
          <w:p w14:paraId="78D09164" w14:textId="4F2F5967" w:rsidR="00166F4D" w:rsidRPr="00811FBC" w:rsidRDefault="004917AC" w:rsidP="00166F4D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811FBC">
              <w:rPr>
                <w:rFonts w:ascii="Times New Roman" w:hAnsi="Times New Roman" w:cs="Times New Roman"/>
                <w:sz w:val="24"/>
                <w:szCs w:val="24"/>
              </w:rPr>
              <w:t>Mahendra Engineering College</w:t>
            </w:r>
          </w:p>
          <w:p w14:paraId="74669931" w14:textId="54702B33" w:rsidR="00166F4D" w:rsidRPr="00811FBC" w:rsidRDefault="004917AC" w:rsidP="00166F4D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  <w:r w:rsidRPr="00811FBC">
              <w:rPr>
                <w:rFonts w:ascii="Times New Roman" w:hAnsi="Times New Roman" w:cs="Times New Roman"/>
                <w:sz w:val="24"/>
              </w:rPr>
              <w:t>2012-2014</w:t>
            </w:r>
          </w:p>
          <w:p w14:paraId="1F0FF459" w14:textId="5FDB48CA" w:rsidR="00166F4D" w:rsidRPr="00811FBC" w:rsidRDefault="004917AC" w:rsidP="0016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FBC">
              <w:rPr>
                <w:rFonts w:ascii="Times New Roman" w:hAnsi="Times New Roman" w:cs="Times New Roman"/>
                <w:sz w:val="24"/>
                <w:szCs w:val="24"/>
              </w:rPr>
              <w:t>BE (Computer Science and Engineering)</w:t>
            </w:r>
          </w:p>
          <w:p w14:paraId="4291561D" w14:textId="26255522" w:rsidR="004917AC" w:rsidRPr="00811FBC" w:rsidRDefault="004917AC" w:rsidP="0016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FBC">
              <w:rPr>
                <w:rFonts w:ascii="Times New Roman" w:hAnsi="Times New Roman" w:cs="Times New Roman"/>
                <w:sz w:val="24"/>
                <w:szCs w:val="24"/>
              </w:rPr>
              <w:t>CGPA 6.59</w:t>
            </w:r>
          </w:p>
          <w:p w14:paraId="0B05C8D1" w14:textId="77777777" w:rsidR="00166F4D" w:rsidRPr="00811FBC" w:rsidRDefault="00166F4D" w:rsidP="00166F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F5C261" w14:textId="7BFBF3CB" w:rsidR="00166F4D" w:rsidRPr="00811FBC" w:rsidRDefault="004917AC" w:rsidP="00166F4D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811FBC">
              <w:rPr>
                <w:rFonts w:ascii="Times New Roman" w:hAnsi="Times New Roman" w:cs="Times New Roman"/>
                <w:sz w:val="24"/>
                <w:szCs w:val="24"/>
              </w:rPr>
              <w:t>Kottai Mariyamman Polytechnic College</w:t>
            </w:r>
          </w:p>
          <w:p w14:paraId="2A2EF5E1" w14:textId="078DD9DF" w:rsidR="00166F4D" w:rsidRPr="00811FBC" w:rsidRDefault="004917AC" w:rsidP="00166F4D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  <w:r w:rsidRPr="00811FBC">
              <w:rPr>
                <w:rFonts w:ascii="Times New Roman" w:hAnsi="Times New Roman" w:cs="Times New Roman"/>
                <w:sz w:val="24"/>
              </w:rPr>
              <w:t>2009- 2011</w:t>
            </w:r>
          </w:p>
          <w:p w14:paraId="51BF254F" w14:textId="77777777" w:rsidR="00166F4D" w:rsidRDefault="004917AC" w:rsidP="00E07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FBC">
              <w:rPr>
                <w:rFonts w:ascii="Times New Roman" w:hAnsi="Times New Roman" w:cs="Times New Roman"/>
                <w:sz w:val="24"/>
                <w:szCs w:val="24"/>
              </w:rPr>
              <w:t xml:space="preserve">Diploma (Computer </w:t>
            </w:r>
            <w:r w:rsidR="00811FBC" w:rsidRPr="00811FBC">
              <w:rPr>
                <w:rFonts w:ascii="Times New Roman" w:hAnsi="Times New Roman" w:cs="Times New Roman"/>
                <w:sz w:val="24"/>
                <w:szCs w:val="24"/>
              </w:rPr>
              <w:t>Technology)</w:t>
            </w:r>
          </w:p>
          <w:p w14:paraId="669B8F47" w14:textId="750619EF" w:rsidR="00811FBC" w:rsidRPr="00811FBC" w:rsidRDefault="00811FBC" w:rsidP="00E07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77.64%</w:t>
            </w:r>
          </w:p>
        </w:tc>
        <w:tc>
          <w:tcPr>
            <w:tcW w:w="227" w:type="dxa"/>
          </w:tcPr>
          <w:p w14:paraId="78D48F20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5" w:type="dxa"/>
            <w:gridSpan w:val="5"/>
            <w:vMerge/>
          </w:tcPr>
          <w:p w14:paraId="0D83B3E4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4" w:type="dxa"/>
          </w:tcPr>
          <w:p w14:paraId="1098EFA6" w14:textId="77777777" w:rsidR="00166F4D" w:rsidRPr="00811FBC" w:rsidRDefault="00166F4D" w:rsidP="000F4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524207" w14:textId="77777777" w:rsidR="00E41AB4" w:rsidRPr="00811FBC" w:rsidRDefault="00E41AB4" w:rsidP="00262B06">
      <w:pPr>
        <w:rPr>
          <w:rFonts w:ascii="Times New Roman" w:hAnsi="Times New Roman" w:cs="Times New Roman"/>
          <w:sz w:val="24"/>
          <w:szCs w:val="24"/>
        </w:rPr>
      </w:pPr>
    </w:p>
    <w:sectPr w:rsidR="00E41AB4" w:rsidRPr="00811FBC" w:rsidSect="009C1A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3543D" w14:textId="77777777" w:rsidR="001D636D" w:rsidRDefault="001D636D" w:rsidP="00BA3E51">
      <w:r>
        <w:separator/>
      </w:r>
    </w:p>
  </w:endnote>
  <w:endnote w:type="continuationSeparator" w:id="0">
    <w:p w14:paraId="1E7F8E34" w14:textId="77777777" w:rsidR="001D636D" w:rsidRDefault="001D636D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D9DE3" w14:textId="77777777" w:rsidR="0014190D" w:rsidRDefault="00141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2522F" w14:textId="77777777" w:rsidR="0014190D" w:rsidRDefault="00141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09420" w14:textId="77777777" w:rsidR="0014190D" w:rsidRDefault="00141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5316A" w14:textId="77777777" w:rsidR="001D636D" w:rsidRDefault="001D636D" w:rsidP="00BA3E51">
      <w:r>
        <w:separator/>
      </w:r>
    </w:p>
  </w:footnote>
  <w:footnote w:type="continuationSeparator" w:id="0">
    <w:p w14:paraId="5CEA133A" w14:textId="77777777" w:rsidR="001D636D" w:rsidRDefault="001D636D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D6401" w14:textId="77777777" w:rsidR="0014190D" w:rsidRDefault="00141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F6512" w14:textId="77777777" w:rsidR="0014190D" w:rsidRDefault="001419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E4430" w14:textId="77777777" w:rsidR="0014190D" w:rsidRDefault="00141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107D"/>
    <w:multiLevelType w:val="hybridMultilevel"/>
    <w:tmpl w:val="59767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B65F90"/>
    <w:multiLevelType w:val="hybridMultilevel"/>
    <w:tmpl w:val="D696C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3"/>
  </w:num>
  <w:num w:numId="2" w16cid:durableId="1347056077">
    <w:abstractNumId w:val="2"/>
  </w:num>
  <w:num w:numId="3" w16cid:durableId="1427580610">
    <w:abstractNumId w:val="5"/>
  </w:num>
  <w:num w:numId="4" w16cid:durableId="1627155122">
    <w:abstractNumId w:val="1"/>
  </w:num>
  <w:num w:numId="5" w16cid:durableId="1119883638">
    <w:abstractNumId w:val="6"/>
  </w:num>
  <w:num w:numId="6" w16cid:durableId="329598432">
    <w:abstractNumId w:val="4"/>
  </w:num>
  <w:num w:numId="7" w16cid:durableId="79941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AC"/>
    <w:rsid w:val="00021DEC"/>
    <w:rsid w:val="00027D9B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13945"/>
    <w:rsid w:val="001235F6"/>
    <w:rsid w:val="001312D5"/>
    <w:rsid w:val="00140582"/>
    <w:rsid w:val="0014190D"/>
    <w:rsid w:val="00144334"/>
    <w:rsid w:val="00157DB0"/>
    <w:rsid w:val="00166F4D"/>
    <w:rsid w:val="00173B36"/>
    <w:rsid w:val="00177BCB"/>
    <w:rsid w:val="001A1CD8"/>
    <w:rsid w:val="001A5160"/>
    <w:rsid w:val="001B114E"/>
    <w:rsid w:val="001C6CEA"/>
    <w:rsid w:val="001D636D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835C9"/>
    <w:rsid w:val="00293BB8"/>
    <w:rsid w:val="002954B8"/>
    <w:rsid w:val="002A4A92"/>
    <w:rsid w:val="002A6A5C"/>
    <w:rsid w:val="002B0852"/>
    <w:rsid w:val="002C0662"/>
    <w:rsid w:val="002C59A8"/>
    <w:rsid w:val="002C6828"/>
    <w:rsid w:val="002D131D"/>
    <w:rsid w:val="002D5478"/>
    <w:rsid w:val="002E013D"/>
    <w:rsid w:val="002F7ABD"/>
    <w:rsid w:val="00302AC1"/>
    <w:rsid w:val="00312285"/>
    <w:rsid w:val="00320ECB"/>
    <w:rsid w:val="003256CF"/>
    <w:rsid w:val="003416F8"/>
    <w:rsid w:val="003443BA"/>
    <w:rsid w:val="00344FC0"/>
    <w:rsid w:val="00361138"/>
    <w:rsid w:val="0036697C"/>
    <w:rsid w:val="00377A0D"/>
    <w:rsid w:val="00382737"/>
    <w:rsid w:val="00387FF0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65088"/>
    <w:rsid w:val="004675A1"/>
    <w:rsid w:val="00471EA5"/>
    <w:rsid w:val="00472FA9"/>
    <w:rsid w:val="00476E16"/>
    <w:rsid w:val="00487798"/>
    <w:rsid w:val="00490100"/>
    <w:rsid w:val="004917AC"/>
    <w:rsid w:val="00495E97"/>
    <w:rsid w:val="004A4C74"/>
    <w:rsid w:val="004D0ABE"/>
    <w:rsid w:val="004D4E80"/>
    <w:rsid w:val="004E5226"/>
    <w:rsid w:val="004E6AB2"/>
    <w:rsid w:val="004E70E8"/>
    <w:rsid w:val="00520C5D"/>
    <w:rsid w:val="005219EA"/>
    <w:rsid w:val="00535F87"/>
    <w:rsid w:val="005566E7"/>
    <w:rsid w:val="00560C7D"/>
    <w:rsid w:val="00564622"/>
    <w:rsid w:val="00574915"/>
    <w:rsid w:val="00577416"/>
    <w:rsid w:val="00585AFF"/>
    <w:rsid w:val="00594E94"/>
    <w:rsid w:val="005A09D5"/>
    <w:rsid w:val="005A3E0B"/>
    <w:rsid w:val="005B3227"/>
    <w:rsid w:val="005D57E5"/>
    <w:rsid w:val="005E26D3"/>
    <w:rsid w:val="005E6EA4"/>
    <w:rsid w:val="005E77B1"/>
    <w:rsid w:val="006175E6"/>
    <w:rsid w:val="00636898"/>
    <w:rsid w:val="00645019"/>
    <w:rsid w:val="0067056E"/>
    <w:rsid w:val="0068094B"/>
    <w:rsid w:val="00686284"/>
    <w:rsid w:val="006959E4"/>
    <w:rsid w:val="00716542"/>
    <w:rsid w:val="007337AD"/>
    <w:rsid w:val="0073402D"/>
    <w:rsid w:val="00755988"/>
    <w:rsid w:val="00761FA8"/>
    <w:rsid w:val="00780ADA"/>
    <w:rsid w:val="00780F06"/>
    <w:rsid w:val="00786CD3"/>
    <w:rsid w:val="00792D43"/>
    <w:rsid w:val="007B30FE"/>
    <w:rsid w:val="007B7A61"/>
    <w:rsid w:val="007E1FA8"/>
    <w:rsid w:val="007E6083"/>
    <w:rsid w:val="007F18EF"/>
    <w:rsid w:val="007F2531"/>
    <w:rsid w:val="00811FBC"/>
    <w:rsid w:val="00812951"/>
    <w:rsid w:val="00820B7B"/>
    <w:rsid w:val="00832245"/>
    <w:rsid w:val="0083727B"/>
    <w:rsid w:val="00855181"/>
    <w:rsid w:val="00876717"/>
    <w:rsid w:val="00882F23"/>
    <w:rsid w:val="00884837"/>
    <w:rsid w:val="0089047A"/>
    <w:rsid w:val="00892BB6"/>
    <w:rsid w:val="00894CAF"/>
    <w:rsid w:val="008A1020"/>
    <w:rsid w:val="008A1250"/>
    <w:rsid w:val="008A1FCF"/>
    <w:rsid w:val="008A642B"/>
    <w:rsid w:val="008B1112"/>
    <w:rsid w:val="008C78F5"/>
    <w:rsid w:val="00914419"/>
    <w:rsid w:val="00923D8B"/>
    <w:rsid w:val="00945EC5"/>
    <w:rsid w:val="00961EB7"/>
    <w:rsid w:val="00962E61"/>
    <w:rsid w:val="0098447D"/>
    <w:rsid w:val="00984A59"/>
    <w:rsid w:val="00986331"/>
    <w:rsid w:val="009A6667"/>
    <w:rsid w:val="009A707B"/>
    <w:rsid w:val="009B2B04"/>
    <w:rsid w:val="009C1AE9"/>
    <w:rsid w:val="009C522C"/>
    <w:rsid w:val="009C7105"/>
    <w:rsid w:val="00A07669"/>
    <w:rsid w:val="00A122BB"/>
    <w:rsid w:val="00A37F9E"/>
    <w:rsid w:val="00A439C2"/>
    <w:rsid w:val="00A66A59"/>
    <w:rsid w:val="00A83E7B"/>
    <w:rsid w:val="00A8656F"/>
    <w:rsid w:val="00AB7FE5"/>
    <w:rsid w:val="00AC1E5A"/>
    <w:rsid w:val="00AF3B03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1021"/>
    <w:rsid w:val="00BB3142"/>
    <w:rsid w:val="00BB7A6A"/>
    <w:rsid w:val="00BD6049"/>
    <w:rsid w:val="00C155FC"/>
    <w:rsid w:val="00C2399D"/>
    <w:rsid w:val="00C4572B"/>
    <w:rsid w:val="00C532FC"/>
    <w:rsid w:val="00C74B06"/>
    <w:rsid w:val="00C75D84"/>
    <w:rsid w:val="00C857CB"/>
    <w:rsid w:val="00CA5CD9"/>
    <w:rsid w:val="00CC25BF"/>
    <w:rsid w:val="00CC5ED4"/>
    <w:rsid w:val="00CE674A"/>
    <w:rsid w:val="00CF13C7"/>
    <w:rsid w:val="00D04093"/>
    <w:rsid w:val="00D0794D"/>
    <w:rsid w:val="00D140DF"/>
    <w:rsid w:val="00D170A9"/>
    <w:rsid w:val="00D4222D"/>
    <w:rsid w:val="00D666BB"/>
    <w:rsid w:val="00D720DF"/>
    <w:rsid w:val="00D80367"/>
    <w:rsid w:val="00D92ED4"/>
    <w:rsid w:val="00D94ABF"/>
    <w:rsid w:val="00DE4165"/>
    <w:rsid w:val="00E07B9E"/>
    <w:rsid w:val="00E14D9E"/>
    <w:rsid w:val="00E20245"/>
    <w:rsid w:val="00E216D4"/>
    <w:rsid w:val="00E32A75"/>
    <w:rsid w:val="00E32AE4"/>
    <w:rsid w:val="00E41AB4"/>
    <w:rsid w:val="00E41CE0"/>
    <w:rsid w:val="00E4379F"/>
    <w:rsid w:val="00E65596"/>
    <w:rsid w:val="00E67A2D"/>
    <w:rsid w:val="00E72A6A"/>
    <w:rsid w:val="00E93829"/>
    <w:rsid w:val="00EA0042"/>
    <w:rsid w:val="00EB1D1B"/>
    <w:rsid w:val="00F1107B"/>
    <w:rsid w:val="00F1655A"/>
    <w:rsid w:val="00F36875"/>
    <w:rsid w:val="00F41A04"/>
    <w:rsid w:val="00F51E3E"/>
    <w:rsid w:val="00F53B71"/>
    <w:rsid w:val="00F5786D"/>
    <w:rsid w:val="00F716E1"/>
    <w:rsid w:val="00F72311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89E73"/>
  <w15:chartTrackingRefBased/>
  <w15:docId w15:val="{04624A64-43A9-4C86-BD55-105F4082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Emphasis">
    <w:name w:val="Emphasis"/>
    <w:uiPriority w:val="20"/>
    <w:rsid w:val="009C522C"/>
    <w:rPr>
      <w:b/>
      <w:color w:val="434343" w:themeColor="accent6"/>
    </w:rPr>
  </w:style>
  <w:style w:type="character" w:styleId="UnresolvedMention">
    <w:name w:val="Unresolved Mention"/>
    <w:basedOn w:val="DefaultParagraphFont"/>
    <w:uiPriority w:val="99"/>
    <w:semiHidden/>
    <w:unhideWhenUsed/>
    <w:rsid w:val="00D80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saravanancseslm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21783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0F8E01C5A624932A5F3F22245945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437B4-B874-43A0-8F55-E7AF499AED28}"/>
      </w:docPartPr>
      <w:docPartBody>
        <w:p w:rsidR="00DA313F" w:rsidRDefault="00000000">
          <w:pPr>
            <w:pStyle w:val="D0F8E01C5A624932A5F3F222459450A8"/>
          </w:pPr>
          <w:r w:rsidRPr="00173B36">
            <w:t>CONTACT</w:t>
          </w:r>
        </w:p>
      </w:docPartBody>
    </w:docPart>
    <w:docPart>
      <w:docPartPr>
        <w:name w:val="59F761F45BB14EC4826C2CCB879AA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03DB3-6466-434E-8E2C-B98C96109E1F}"/>
      </w:docPartPr>
      <w:docPartBody>
        <w:p w:rsidR="00DA313F" w:rsidRDefault="00000000">
          <w:pPr>
            <w:pStyle w:val="59F761F45BB14EC4826C2CCB879AA726"/>
          </w:pPr>
          <w:r w:rsidRPr="00173B36">
            <w:t>PROFILE</w:t>
          </w:r>
        </w:p>
      </w:docPartBody>
    </w:docPart>
    <w:docPart>
      <w:docPartPr>
        <w:name w:val="7342BA7B555041C180C125C097A56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D6D70-D592-455E-A421-97BADE32EFB2}"/>
      </w:docPartPr>
      <w:docPartBody>
        <w:p w:rsidR="00DA313F" w:rsidRDefault="00000000">
          <w:pPr>
            <w:pStyle w:val="7342BA7B555041C180C125C097A56891"/>
          </w:pPr>
          <w:r w:rsidRPr="00173B36">
            <w:t>SKILLS</w:t>
          </w:r>
        </w:p>
      </w:docPartBody>
    </w:docPart>
    <w:docPart>
      <w:docPartPr>
        <w:name w:val="63CD887DAD4C4084BC9E333CAADFD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C318A-F132-4670-A948-9F7D2FCD269D}"/>
      </w:docPartPr>
      <w:docPartBody>
        <w:p w:rsidR="00DA313F" w:rsidRDefault="00000000">
          <w:pPr>
            <w:pStyle w:val="63CD887DAD4C4084BC9E333CAADFD7A0"/>
          </w:pPr>
          <w:r w:rsidRPr="00173B36">
            <w:t>EXPERIENCE</w:t>
          </w:r>
        </w:p>
      </w:docPartBody>
    </w:docPart>
    <w:docPart>
      <w:docPartPr>
        <w:name w:val="07DC8FF46BA343C5AA4137CD1C069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91ACA-5DBE-4809-9005-3644BAAA7580}"/>
      </w:docPartPr>
      <w:docPartBody>
        <w:p w:rsidR="00DA313F" w:rsidRDefault="00000000">
          <w:pPr>
            <w:pStyle w:val="07DC8FF46BA343C5AA4137CD1C0692DB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D6"/>
    <w:rsid w:val="00113945"/>
    <w:rsid w:val="001626D6"/>
    <w:rsid w:val="0016621E"/>
    <w:rsid w:val="001A1CD8"/>
    <w:rsid w:val="00312285"/>
    <w:rsid w:val="00731470"/>
    <w:rsid w:val="00761FA8"/>
    <w:rsid w:val="009843CF"/>
    <w:rsid w:val="009F0A18"/>
    <w:rsid w:val="00C2399D"/>
    <w:rsid w:val="00DA313F"/>
    <w:rsid w:val="00DE4165"/>
    <w:rsid w:val="00FC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kern w:val="0"/>
      <w:sz w:val="20"/>
      <w:szCs w:val="26"/>
      <w:lang w:val="en-US" w:eastAsia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Cs w:val="18"/>
      <w:lang w:val="en-US" w:eastAsia="en-US" w:bidi="ar-SA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Cs w:val="18"/>
      <w:lang w:val="en-US" w:eastAsia="en-US" w:bidi="ar-SA"/>
      <w14:ligatures w14:val="none"/>
    </w:rPr>
  </w:style>
  <w:style w:type="paragraph" w:customStyle="1" w:styleId="D0F8E01C5A624932A5F3F222459450A8">
    <w:name w:val="D0F8E01C5A624932A5F3F222459450A8"/>
  </w:style>
  <w:style w:type="paragraph" w:customStyle="1" w:styleId="59F761F45BB14EC4826C2CCB879AA726">
    <w:name w:val="59F761F45BB14EC4826C2CCB879AA726"/>
  </w:style>
  <w:style w:type="paragraph" w:customStyle="1" w:styleId="7342BA7B555041C180C125C097A56891">
    <w:name w:val="7342BA7B555041C180C125C097A56891"/>
  </w:style>
  <w:style w:type="paragraph" w:customStyle="1" w:styleId="63CD887DAD4C4084BC9E333CAADFD7A0">
    <w:name w:val="63CD887DAD4C4084BC9E333CAADFD7A0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color w:val="000000" w:themeColor="text1"/>
      <w:kern w:val="0"/>
      <w:sz w:val="20"/>
      <w:szCs w:val="26"/>
      <w:lang w:val="en-US" w:eastAsia="en-US" w:bidi="ar-SA"/>
      <w14:ligatures w14:val="none"/>
    </w:rPr>
  </w:style>
  <w:style w:type="paragraph" w:customStyle="1" w:styleId="07DC8FF46BA343C5AA4137CD1C0692DB">
    <w:name w:val="07DC8FF46BA343C5AA4137CD1C0692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1AEFC-F52C-404E-B283-E9E6F4470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5CED70-FA13-46C4-A102-29F5645502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20275F-CC8A-4230-8267-B84213CEBB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1F788BB-310B-43D7-B9F5-95A6C7D991A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</Template>
  <TotalTime>66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</dc:creator>
  <cp:keywords/>
  <dc:description/>
  <cp:lastModifiedBy>Saravanan N</cp:lastModifiedBy>
  <cp:revision>51</cp:revision>
  <cp:lastPrinted>2025-01-23T02:02:00Z</cp:lastPrinted>
  <dcterms:created xsi:type="dcterms:W3CDTF">2025-01-05T05:30:00Z</dcterms:created>
  <dcterms:modified xsi:type="dcterms:W3CDTF">2025-01-23T02:02:00Z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